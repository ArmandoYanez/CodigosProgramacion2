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09CA4033" w14:textId="77777777" w:rsidTr="00A31A5B">
        <w:tc>
          <w:tcPr>
            <w:tcW w:w="5395" w:type="dxa"/>
          </w:tcPr>
          <w:p w14:paraId="4F44D7BC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1F1528C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22DF40E9" w14:textId="77777777" w:rsidTr="00A31A5B">
        <w:trPr>
          <w:trHeight w:val="2719"/>
        </w:trPr>
        <w:tc>
          <w:tcPr>
            <w:tcW w:w="5395" w:type="dxa"/>
          </w:tcPr>
          <w:p w14:paraId="2F0D9934" w14:textId="3F0D0EF3" w:rsidR="00A81248" w:rsidRPr="00274865" w:rsidRDefault="00CC6BC5" w:rsidP="00C66528">
            <w:pPr>
              <w:pStyle w:val="Ttulo1"/>
              <w:rPr>
                <w:noProof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08DDE7D" wp14:editId="46DC9281">
                  <wp:simplePos x="0" y="0"/>
                  <wp:positionH relativeFrom="column">
                    <wp:posOffset>-68817</wp:posOffset>
                  </wp:positionH>
                  <wp:positionV relativeFrom="paragraph">
                    <wp:posOffset>469324</wp:posOffset>
                  </wp:positionV>
                  <wp:extent cx="3288665" cy="920115"/>
                  <wp:effectExtent l="0" t="0" r="6985" b="0"/>
                  <wp:wrapNone/>
                  <wp:docPr id="2011083284" name="Imagen 1" descr="UNIAT University of Advanced 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AT University of Advanced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66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37" w:type="dxa"/>
          </w:tcPr>
          <w:p w14:paraId="37BB2DF7" w14:textId="77777777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00A49870" w14:textId="77777777" w:rsidTr="005627D6">
        <w:trPr>
          <w:trHeight w:val="8928"/>
        </w:trPr>
        <w:tc>
          <w:tcPr>
            <w:tcW w:w="5395" w:type="dxa"/>
          </w:tcPr>
          <w:p w14:paraId="69C9FEDD" w14:textId="7377FDAE" w:rsidR="00A81248" w:rsidRPr="00274865" w:rsidRDefault="00A81248" w:rsidP="00CC6BC5">
            <w:pPr>
              <w:pStyle w:val="Ttulo3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543446C" w14:textId="5D4BE3E9" w:rsidR="00A81248" w:rsidRPr="00274865" w:rsidRDefault="009C0554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8BE61C" wp14:editId="5E489AC7">
                      <wp:simplePos x="0" y="0"/>
                      <wp:positionH relativeFrom="column">
                        <wp:posOffset>-1717461</wp:posOffset>
                      </wp:positionH>
                      <wp:positionV relativeFrom="paragraph">
                        <wp:posOffset>4536531</wp:posOffset>
                      </wp:positionV>
                      <wp:extent cx="5201285" cy="2719449"/>
                      <wp:effectExtent l="0" t="0" r="18415" b="24130"/>
                      <wp:wrapNone/>
                      <wp:docPr id="29973051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1285" cy="271944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D2321C" w14:textId="77777777" w:rsidR="009C0554" w:rsidRDefault="009C0554" w:rsidP="00437013">
                                  <w:pPr>
                                    <w:spacing w:line="360" w:lineRule="auto"/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El Señor del Polimorfismo: Los Dos Punteros</w:t>
                                  </w:r>
                                </w:p>
                                <w:p w14:paraId="0391A793" w14:textId="77777777" w:rsidR="00EE0103" w:rsidRPr="00EE0103" w:rsidRDefault="00EE0103" w:rsidP="00437013">
                                  <w:pPr>
                                    <w:spacing w:line="360" w:lineRule="auto"/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</w:rPr>
                                  </w:pPr>
                                </w:p>
                                <w:p w14:paraId="3C518A96" w14:textId="4E6354F9" w:rsidR="00CC6BC5" w:rsidRPr="009C0554" w:rsidRDefault="00CC6BC5" w:rsidP="00E87E0B">
                                  <w:pPr>
                                    <w:pStyle w:val="Prrafodelista"/>
                                    <w:spacing w:line="360" w:lineRule="auto"/>
                                    <w:ind w:left="360"/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</w:pPr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Tipo de actividad:</w:t>
                                  </w:r>
                                  <w:r w:rsidR="009C0554"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C0554"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Tarea</w:t>
                                  </w:r>
                                  <w:r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14:paraId="7E1AEDEC" w14:textId="1949832F" w:rsidR="009C0554" w:rsidRPr="009C0554" w:rsidRDefault="009C0554" w:rsidP="00E87E0B">
                                  <w:pPr>
                                    <w:pStyle w:val="Prrafodelista"/>
                                    <w:spacing w:line="360" w:lineRule="auto"/>
                                    <w:ind w:left="360"/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</w:pPr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Armando Leonel </w:t>
                                  </w:r>
                                  <w:proofErr w:type="spellStart"/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Yañez</w:t>
                                  </w:r>
                                  <w:proofErr w:type="spellEnd"/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Arévalo.</w:t>
                                  </w:r>
                                </w:p>
                                <w:p w14:paraId="54CBCAF5" w14:textId="3DEAE8A5" w:rsidR="00CC6BC5" w:rsidRPr="009C0554" w:rsidRDefault="002F0192" w:rsidP="00EE0103">
                                  <w:pPr>
                                    <w:pStyle w:val="Prrafodelista"/>
                                    <w:spacing w:line="360" w:lineRule="auto"/>
                                    <w:ind w:left="360"/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</w:pPr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Materia:</w:t>
                                  </w:r>
                                  <w:r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 xml:space="preserve"> Programación </w:t>
                                  </w:r>
                                  <w:r w:rsid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CC6BC5"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14:paraId="720A3AE0" w14:textId="4833BF27" w:rsidR="00CC6BC5" w:rsidRPr="009C0554" w:rsidRDefault="00CC6BC5" w:rsidP="00EE0103">
                                  <w:pPr>
                                    <w:pStyle w:val="Prrafodelista"/>
                                    <w:spacing w:line="360" w:lineRule="auto"/>
                                    <w:ind w:left="360"/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</w:pPr>
                                  <w:r w:rsidRPr="009C0554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Fecha</w:t>
                                  </w:r>
                                  <w:r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r w:rsidR="009C0554"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  <w:r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EE0103"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="009C0554"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/202</w:t>
                                  </w:r>
                                  <w:r w:rsidR="00EE0103" w:rsidRPr="009C0554">
                                    <w:rPr>
                                      <w:rFonts w:ascii="Bahnschrift SemiBold" w:hAnsi="Bahnschrift SemiBold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  <w:p w14:paraId="1BDDC004" w14:textId="77777777" w:rsidR="00CC6BC5" w:rsidRPr="002F0192" w:rsidRDefault="00CC6BC5" w:rsidP="00CC6BC5">
                                  <w:pPr>
                                    <w:spacing w:line="360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BE6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35.25pt;margin-top:357.2pt;width:409.55pt;height:2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" fillcolor="white [3201]" strokecolor="black [3200]" strokeweight="2pt">
                      <v:textbox inset="4pt,4pt,4pt,4pt">
                        <w:txbxContent>
                          <w:p w14:paraId="5CD2321C" w14:textId="77777777" w:rsidR="009C0554" w:rsidRDefault="009C0554" w:rsidP="00437013">
                            <w:pPr>
                              <w:spacing w:line="360" w:lineRule="auto"/>
                              <w:rPr>
                                <w:rFonts w:ascii="Bahnschrift SemiBold" w:hAnsi="Bahnschrift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36"/>
                                <w:szCs w:val="36"/>
                              </w:rPr>
                              <w:t>El Señor del Polimorfismo: Los Dos Punteros</w:t>
                            </w:r>
                          </w:p>
                          <w:p w14:paraId="0391A793" w14:textId="77777777" w:rsidR="00EE0103" w:rsidRPr="00EE0103" w:rsidRDefault="00EE0103" w:rsidP="00437013">
                            <w:pPr>
                              <w:spacing w:line="360" w:lineRule="auto"/>
                              <w:rPr>
                                <w:rFonts w:ascii="Bahnschrift SemiBold" w:hAnsi="Bahnschrift SemiBold"/>
                                <w:b/>
                                <w:bCs/>
                              </w:rPr>
                            </w:pPr>
                          </w:p>
                          <w:p w14:paraId="3C518A96" w14:textId="4E6354F9" w:rsidR="00CC6BC5" w:rsidRPr="009C0554" w:rsidRDefault="00CC6BC5" w:rsidP="00E87E0B">
                            <w:pPr>
                              <w:pStyle w:val="Prrafodelista"/>
                              <w:spacing w:line="360" w:lineRule="auto"/>
                              <w:ind w:left="360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>Tipo de actividad:</w:t>
                            </w:r>
                            <w:r w:rsidR="009C0554"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0554"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Tarea</w:t>
                            </w:r>
                            <w:r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E1AEDEC" w14:textId="1949832F" w:rsidR="009C0554" w:rsidRPr="009C0554" w:rsidRDefault="009C0554" w:rsidP="00E87E0B">
                            <w:pPr>
                              <w:pStyle w:val="Prrafodelista"/>
                              <w:spacing w:line="360" w:lineRule="auto"/>
                              <w:ind w:left="360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Armando Leonel </w:t>
                            </w:r>
                            <w:proofErr w:type="spellStart"/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>Yañez</w:t>
                            </w:r>
                            <w:proofErr w:type="spellEnd"/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Arévalo.</w:t>
                            </w:r>
                          </w:p>
                          <w:p w14:paraId="54CBCAF5" w14:textId="3DEAE8A5" w:rsidR="00CC6BC5" w:rsidRPr="009C0554" w:rsidRDefault="002F0192" w:rsidP="00EE0103">
                            <w:pPr>
                              <w:pStyle w:val="Prrafodelista"/>
                              <w:spacing w:line="360" w:lineRule="auto"/>
                              <w:ind w:left="360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>Materia:</w:t>
                            </w:r>
                            <w:r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Programación </w:t>
                            </w:r>
                            <w:r w:rsid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2</w:t>
                            </w:r>
                            <w:r w:rsidR="00CC6BC5"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20A3AE0" w14:textId="4833BF27" w:rsidR="00CC6BC5" w:rsidRPr="009C0554" w:rsidRDefault="00CC6BC5" w:rsidP="00EE0103">
                            <w:pPr>
                              <w:pStyle w:val="Prrafodelista"/>
                              <w:spacing w:line="360" w:lineRule="auto"/>
                              <w:ind w:left="360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9C0554">
                              <w:rPr>
                                <w:rFonts w:ascii="Bahnschrift SemiBold" w:hAnsi="Bahnschrift SemiBold"/>
                                <w:b/>
                                <w:bCs/>
                                <w:sz w:val="28"/>
                                <w:szCs w:val="28"/>
                              </w:rPr>
                              <w:t>Fecha</w:t>
                            </w:r>
                            <w:r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C0554"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01</w:t>
                            </w:r>
                            <w:r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/</w:t>
                            </w:r>
                            <w:r w:rsidR="00EE0103"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0</w:t>
                            </w:r>
                            <w:r w:rsidR="009C0554"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5</w:t>
                            </w:r>
                            <w:r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/202</w:t>
                            </w:r>
                            <w:r w:rsidR="00EE0103" w:rsidRPr="009C055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BDDC004" w14:textId="77777777" w:rsidR="00CC6BC5" w:rsidRPr="002F0192" w:rsidRDefault="00CC6BC5" w:rsidP="00CC6BC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11097B" w14:textId="269E1F54" w:rsidR="000C4ED1" w:rsidRDefault="00CC6BC5">
      <w:r w:rsidRPr="00CC6BC5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8C53B4" wp14:editId="0357AE60">
                <wp:simplePos x="0" y="0"/>
                <wp:positionH relativeFrom="margin">
                  <wp:posOffset>-1023561</wp:posOffset>
                </wp:positionH>
                <wp:positionV relativeFrom="page">
                  <wp:posOffset>0</wp:posOffset>
                </wp:positionV>
                <wp:extent cx="8187070" cy="10834813"/>
                <wp:effectExtent l="0" t="0" r="4445" b="508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7070" cy="10834813"/>
                          <a:chOff x="-765419" y="380104"/>
                          <a:chExt cx="8185734" cy="10193379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-765419" y="3072862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-329556" y="2014691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-350817" y="380104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61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FC0FC" id="Grupo 1" o:spid="_x0000_s1026" alt="&quot;&quot;" style="position:absolute;margin-left:-80.6pt;margin-top:0;width:644.65pt;height:853.15pt;z-index:-251657216;mso-position-horizontal-relative:margin;mso-position-vertical-relative:page;mso-width-relative:margin;mso-height-relative:margin" coordorigin="-7654,3801" coordsize="81857,101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">
                <v:shape id="Forma" o:spid="_x0000_s1027" style="position:absolute;left:-7654;top:30728;width:58457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ángulo" o:spid="_x0000_s1028" style="position:absolute;left:-3295;top:20146;width:39077;height:781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" path="m,21600l21600,10802,,,,21600xe" fillcolor="#b5b5b5 [2409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a" o:spid="_x0000_s1029" style="position:absolute;left:-3508;top:3801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" path="m,14678r,6922l21600,3032,21600,,17075,,,14678xe" fillcolor="#f59617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C1954F4" w14:textId="77777777" w:rsidR="00CC6BC5" w:rsidRPr="00CC6BC5" w:rsidRDefault="00CC6BC5" w:rsidP="00CC6BC5"/>
    <w:p w14:paraId="5F68455B" w14:textId="77777777" w:rsidR="00CC6BC5" w:rsidRPr="00CC6BC5" w:rsidRDefault="00CC6BC5" w:rsidP="00CC6BC5"/>
    <w:p w14:paraId="439AA47B" w14:textId="77777777" w:rsidR="00CC6BC5" w:rsidRPr="00CC6BC5" w:rsidRDefault="00CC6BC5" w:rsidP="00CC6BC5"/>
    <w:p w14:paraId="374ABFBB" w14:textId="77777777" w:rsidR="00CC6BC5" w:rsidRPr="00CC6BC5" w:rsidRDefault="00CC6BC5" w:rsidP="00CC6BC5"/>
    <w:p w14:paraId="210D576B" w14:textId="77777777" w:rsidR="00CC6BC5" w:rsidRPr="00CC6BC5" w:rsidRDefault="00CC6BC5" w:rsidP="00CC6BC5"/>
    <w:p w14:paraId="70882796" w14:textId="77777777" w:rsidR="00CC6BC5" w:rsidRPr="00CC6BC5" w:rsidRDefault="00CC6BC5" w:rsidP="00CC6BC5"/>
    <w:p w14:paraId="2F54E367" w14:textId="77777777" w:rsidR="00CC6BC5" w:rsidRPr="00CC6BC5" w:rsidRDefault="00CC6BC5" w:rsidP="00CC6BC5"/>
    <w:p w14:paraId="55B90074" w14:textId="1674D978" w:rsidR="00CC6BC5" w:rsidRPr="00CC6BC5" w:rsidRDefault="00CC6BC5" w:rsidP="00CC6BC5"/>
    <w:p w14:paraId="5852D9C6" w14:textId="01787F46" w:rsidR="00CC6BC5" w:rsidRPr="00CC6BC5" w:rsidRDefault="00CC6BC5" w:rsidP="00CC6BC5"/>
    <w:p w14:paraId="33B5E813" w14:textId="6494FBA3" w:rsidR="00CC6BC5" w:rsidRDefault="00CC6BC5" w:rsidP="00CC6BC5">
      <w:pPr>
        <w:tabs>
          <w:tab w:val="left" w:pos="6246"/>
        </w:tabs>
      </w:pPr>
      <w:r>
        <w:tab/>
      </w:r>
    </w:p>
    <w:p w14:paraId="78F9F001" w14:textId="77777777" w:rsidR="009C0554" w:rsidRDefault="009C0554" w:rsidP="009C055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C0554">
        <w:rPr>
          <w:rFonts w:ascii="Arial" w:hAnsi="Arial" w:cs="Arial"/>
          <w:b/>
          <w:bCs/>
          <w:sz w:val="28"/>
          <w:szCs w:val="28"/>
        </w:rPr>
        <w:lastRenderedPageBreak/>
        <w:t>El Señor del Polimorfismo: Los Dos Punteros</w:t>
      </w:r>
    </w:p>
    <w:p w14:paraId="66A0C3CF" w14:textId="77777777" w:rsidR="009C0554" w:rsidRPr="009C0554" w:rsidRDefault="009C0554" w:rsidP="009C055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A5BAE6D" w14:textId="15238859" w:rsidR="006E702F" w:rsidRDefault="009C0554" w:rsidP="009C0554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las pruebas del código con </w:t>
      </w:r>
      <w:proofErr w:type="spellStart"/>
      <w:r w:rsidRPr="009C0554">
        <w:rPr>
          <w:rFonts w:ascii="Arial" w:hAnsi="Arial" w:cs="Arial"/>
          <w:i/>
          <w:iCs/>
        </w:rPr>
        <w:t>debug</w:t>
      </w:r>
      <w:proofErr w:type="spellEnd"/>
      <w:r>
        <w:rPr>
          <w:rFonts w:ascii="Arial" w:hAnsi="Arial" w:cs="Arial"/>
        </w:rPr>
        <w:t xml:space="preserve"> tuve que dejar solamente la creación de un objeto a base de punteros para que funcionara correctamente ya que si dejaba creado más de uno por alguna razón el </w:t>
      </w:r>
      <w:proofErr w:type="spellStart"/>
      <w:r w:rsidRPr="009C0554">
        <w:rPr>
          <w:rFonts w:ascii="Arial" w:hAnsi="Arial" w:cs="Arial"/>
          <w:i/>
          <w:iCs/>
        </w:rPr>
        <w:t>delete</w:t>
      </w:r>
      <w:proofErr w:type="spellEnd"/>
      <w:r>
        <w:rPr>
          <w:rFonts w:ascii="Arial" w:hAnsi="Arial" w:cs="Arial"/>
        </w:rPr>
        <w:t xml:space="preserve"> me mandaba al destructor del ultimo objeto creado, es importante aclarar que aquí el ejemplo será solo creando un animal, pero en el código entregado serán todos los animales creados a base de punteros. </w:t>
      </w:r>
    </w:p>
    <w:p w14:paraId="3FD7E437" w14:textId="77777777" w:rsidR="009C0554" w:rsidRDefault="009C0554" w:rsidP="009C0554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14:paraId="2FC2CF3E" w14:textId="3B34EF18" w:rsidR="009C0554" w:rsidRDefault="00ED134F" w:rsidP="009C0554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  <w:r w:rsidRPr="00ED134F">
        <w:rPr>
          <w:rFonts w:ascii="Arial" w:hAnsi="Arial" w:cs="Arial"/>
        </w:rPr>
        <w:drawing>
          <wp:inline distT="0" distB="0" distL="0" distR="0" wp14:anchorId="78C52C87" wp14:editId="53E5A433">
            <wp:extent cx="6767830" cy="4009390"/>
            <wp:effectExtent l="0" t="0" r="0" b="0"/>
            <wp:docPr id="154183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4F9F" w14:textId="77777777" w:rsidR="00ED134F" w:rsidRPr="00ED134F" w:rsidRDefault="00ED134F" w:rsidP="00ED134F">
      <w:pPr>
        <w:rPr>
          <w:rFonts w:ascii="Arial" w:hAnsi="Arial" w:cs="Arial"/>
        </w:rPr>
      </w:pPr>
    </w:p>
    <w:p w14:paraId="5D78C099" w14:textId="6EDBC698" w:rsidR="00ED134F" w:rsidRDefault="00ED134F" w:rsidP="00ED134F">
      <w:pPr>
        <w:tabs>
          <w:tab w:val="left" w:pos="2375"/>
        </w:tabs>
        <w:rPr>
          <w:rFonts w:ascii="Arial" w:hAnsi="Arial" w:cs="Arial"/>
        </w:rPr>
      </w:pPr>
      <w:r>
        <w:rPr>
          <w:rFonts w:ascii="Arial" w:hAnsi="Arial" w:cs="Arial"/>
        </w:rPr>
        <w:t>Como se muestra en la imagen crearemos un objeto rana para la demostración.</w:t>
      </w:r>
    </w:p>
    <w:p w14:paraId="59F32453" w14:textId="68590375" w:rsidR="00ED134F" w:rsidRDefault="00ED134F" w:rsidP="00ED134F">
      <w:pPr>
        <w:tabs>
          <w:tab w:val="left" w:pos="2375"/>
        </w:tabs>
        <w:rPr>
          <w:rFonts w:ascii="Arial" w:hAnsi="Arial" w:cs="Arial"/>
        </w:rPr>
      </w:pPr>
      <w:r w:rsidRPr="00ED134F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38FF6CE6" wp14:editId="39E6984A">
            <wp:simplePos x="0" y="0"/>
            <wp:positionH relativeFrom="margin">
              <wp:align>right</wp:align>
            </wp:positionH>
            <wp:positionV relativeFrom="paragraph">
              <wp:posOffset>314589</wp:posOffset>
            </wp:positionV>
            <wp:extent cx="6766816" cy="1080300"/>
            <wp:effectExtent l="0" t="0" r="0" b="5715"/>
            <wp:wrapTopAndBottom/>
            <wp:docPr id="451671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145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83" b="47709"/>
                    <a:stretch/>
                  </pic:blipFill>
                  <pic:spPr bwMode="auto">
                    <a:xfrm>
                      <a:off x="0" y="0"/>
                      <a:ext cx="6766816" cy="108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23435F" w14:textId="3B348181" w:rsidR="00ED134F" w:rsidRDefault="00ED134F" w:rsidP="00ED134F">
      <w:pPr>
        <w:tabs>
          <w:tab w:val="left" w:pos="2375"/>
        </w:tabs>
        <w:rPr>
          <w:rFonts w:ascii="Arial" w:hAnsi="Arial" w:cs="Arial"/>
        </w:rPr>
      </w:pPr>
    </w:p>
    <w:p w14:paraId="34B5D6BE" w14:textId="77777777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</w:p>
    <w:p w14:paraId="4CEA161E" w14:textId="655A938E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Primero al hacer </w:t>
      </w:r>
      <w:r w:rsidRPr="00ED134F">
        <w:rPr>
          <w:rFonts w:ascii="Arial" w:hAnsi="Arial" w:cs="Arial"/>
          <w:i/>
          <w:iCs/>
        </w:rPr>
        <w:t xml:space="preserve">step </w:t>
      </w:r>
      <w:proofErr w:type="spellStart"/>
      <w:r w:rsidRPr="00ED134F">
        <w:rPr>
          <w:rFonts w:ascii="Arial" w:hAnsi="Arial" w:cs="Arial"/>
          <w:i/>
          <w:iCs/>
        </w:rPr>
        <w:t>into</w:t>
      </w:r>
      <w:proofErr w:type="spellEnd"/>
      <w:r>
        <w:rPr>
          <w:rFonts w:ascii="Arial" w:hAnsi="Arial" w:cs="Arial"/>
        </w:rPr>
        <w:t xml:space="preserve"> en la primera línea que es la creación, nos directamente al constructor por default ya que está vacía</w:t>
      </w:r>
      <w:r>
        <w:rPr>
          <w:rFonts w:ascii="Arial" w:hAnsi="Arial" w:cs="Arial"/>
        </w:rPr>
        <w:t xml:space="preserve">, también podemos hacer </w:t>
      </w:r>
      <w:r w:rsidRPr="00683237">
        <w:rPr>
          <w:rFonts w:ascii="Arial" w:hAnsi="Arial" w:cs="Arial"/>
          <w:i/>
          <w:iCs/>
        </w:rPr>
        <w:t xml:space="preserve">step </w:t>
      </w:r>
      <w:proofErr w:type="spellStart"/>
      <w:r w:rsidRPr="00683237">
        <w:rPr>
          <w:rFonts w:ascii="Arial" w:hAnsi="Arial" w:cs="Arial"/>
          <w:i/>
          <w:iCs/>
        </w:rPr>
        <w:t>out</w:t>
      </w:r>
      <w:proofErr w:type="spellEnd"/>
      <w:r>
        <w:rPr>
          <w:rFonts w:ascii="Arial" w:hAnsi="Arial" w:cs="Arial"/>
        </w:rPr>
        <w:t xml:space="preserve"> y ver en lenguaje ensamblador que es exactamente lo que esta pasando en esta parte.</w:t>
      </w:r>
    </w:p>
    <w:p w14:paraId="26584243" w14:textId="77777777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</w:p>
    <w:p w14:paraId="56824794" w14:textId="77777777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</w:p>
    <w:p w14:paraId="3CD8DEC6" w14:textId="77777777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</w:p>
    <w:p w14:paraId="4F3622D7" w14:textId="77777777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</w:p>
    <w:p w14:paraId="6456E007" w14:textId="0CF4D24D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  <w:r w:rsidRPr="00683237">
        <w:rPr>
          <w:rFonts w:ascii="Arial" w:hAnsi="Arial" w:cs="Arial"/>
        </w:rPr>
        <w:drawing>
          <wp:inline distT="0" distB="0" distL="0" distR="0" wp14:anchorId="273487FA" wp14:editId="1D3E2355">
            <wp:extent cx="6767830" cy="2486660"/>
            <wp:effectExtent l="0" t="0" r="0" b="8890"/>
            <wp:docPr id="291808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8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F2113AF" w14:textId="77777777" w:rsidR="00683237" w:rsidRDefault="00683237" w:rsidP="00ED134F">
      <w:pPr>
        <w:tabs>
          <w:tab w:val="left" w:pos="2375"/>
        </w:tabs>
        <w:rPr>
          <w:rFonts w:ascii="Arial" w:hAnsi="Arial" w:cs="Arial"/>
        </w:rPr>
      </w:pPr>
    </w:p>
    <w:p w14:paraId="3A0B61CB" w14:textId="0A930B8A" w:rsidR="00F608C1" w:rsidRDefault="00CC32F3" w:rsidP="00ED134F">
      <w:pPr>
        <w:tabs>
          <w:tab w:val="left" w:pos="2375"/>
        </w:tabs>
        <w:rPr>
          <w:rFonts w:ascii="Arial" w:hAnsi="Arial" w:cs="Arial"/>
        </w:rPr>
      </w:pPr>
      <w:r w:rsidRPr="00CC32F3">
        <w:rPr>
          <w:rFonts w:ascii="Arial" w:hAnsi="Arial" w:cs="Arial"/>
        </w:rPr>
        <w:drawing>
          <wp:inline distT="0" distB="0" distL="0" distR="0" wp14:anchorId="462E6062" wp14:editId="02B32BB3">
            <wp:extent cx="6767830" cy="742315"/>
            <wp:effectExtent l="0" t="0" r="0" b="635"/>
            <wp:docPr id="157146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3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0FB9" w14:textId="77777777" w:rsidR="00CC32F3" w:rsidRDefault="00CC32F3" w:rsidP="00ED134F">
      <w:pPr>
        <w:tabs>
          <w:tab w:val="left" w:pos="2375"/>
        </w:tabs>
        <w:rPr>
          <w:rFonts w:ascii="Arial" w:hAnsi="Arial" w:cs="Arial"/>
        </w:rPr>
      </w:pPr>
    </w:p>
    <w:p w14:paraId="4D6187AF" w14:textId="77777777" w:rsidR="008D7F4C" w:rsidRDefault="008D7F4C" w:rsidP="00ED134F">
      <w:pPr>
        <w:tabs>
          <w:tab w:val="left" w:pos="2375"/>
        </w:tabs>
        <w:rPr>
          <w:rFonts w:ascii="Arial" w:hAnsi="Arial" w:cs="Arial"/>
        </w:rPr>
      </w:pPr>
    </w:p>
    <w:p w14:paraId="6CA1A17F" w14:textId="77777777" w:rsidR="00CC32F3" w:rsidRDefault="00CC32F3" w:rsidP="00ED134F">
      <w:pPr>
        <w:tabs>
          <w:tab w:val="left" w:pos="2375"/>
        </w:tabs>
        <w:rPr>
          <w:rFonts w:ascii="Arial" w:hAnsi="Arial" w:cs="Arial"/>
        </w:rPr>
      </w:pPr>
    </w:p>
    <w:p w14:paraId="012B9765" w14:textId="276B3436" w:rsidR="00ED134F" w:rsidRDefault="00ED134F" w:rsidP="00ED134F">
      <w:pPr>
        <w:tabs>
          <w:tab w:val="left" w:pos="23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Después damos </w:t>
      </w:r>
      <w:r w:rsidR="00F608C1" w:rsidRPr="00F608C1">
        <w:rPr>
          <w:rFonts w:ascii="Arial" w:hAnsi="Arial" w:cs="Arial"/>
          <w:i/>
          <w:iCs/>
        </w:rPr>
        <w:t xml:space="preserve">step </w:t>
      </w:r>
      <w:proofErr w:type="spellStart"/>
      <w:r w:rsidR="00F608C1" w:rsidRPr="00F608C1">
        <w:rPr>
          <w:rFonts w:ascii="Arial" w:hAnsi="Arial" w:cs="Arial"/>
          <w:i/>
          <w:iCs/>
        </w:rPr>
        <w:t>over</w:t>
      </w:r>
      <w:proofErr w:type="spellEnd"/>
      <w:r w:rsidR="00F608C1">
        <w:rPr>
          <w:rFonts w:ascii="Arial" w:hAnsi="Arial" w:cs="Arial"/>
        </w:rPr>
        <w:t xml:space="preserve"> y continuamos con la siguiente instrucción la cual es sonido animal.</w:t>
      </w:r>
    </w:p>
    <w:p w14:paraId="6FF7DE7C" w14:textId="4FCD5322" w:rsidR="00ED134F" w:rsidRDefault="00ED134F" w:rsidP="00ED134F">
      <w:pPr>
        <w:tabs>
          <w:tab w:val="left" w:pos="2375"/>
        </w:tabs>
        <w:rPr>
          <w:rFonts w:ascii="Arial" w:hAnsi="Arial" w:cs="Arial"/>
        </w:rPr>
      </w:pPr>
    </w:p>
    <w:p w14:paraId="45BBB6D7" w14:textId="6AA58572" w:rsidR="00ED134F" w:rsidRDefault="00F608C1" w:rsidP="00ED134F">
      <w:pPr>
        <w:tabs>
          <w:tab w:val="left" w:pos="2375"/>
        </w:tabs>
        <w:rPr>
          <w:rFonts w:ascii="Arial" w:hAnsi="Arial" w:cs="Arial"/>
        </w:rPr>
      </w:pPr>
      <w:r w:rsidRPr="00F608C1">
        <w:rPr>
          <w:rFonts w:ascii="Arial" w:hAnsi="Arial" w:cs="Arial"/>
        </w:rPr>
        <w:drawing>
          <wp:inline distT="0" distB="0" distL="0" distR="0" wp14:anchorId="6AFD5741" wp14:editId="7C03B6DE">
            <wp:extent cx="6766451" cy="842860"/>
            <wp:effectExtent l="0" t="0" r="0" b="0"/>
            <wp:docPr id="1532268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8808" name=""/>
                    <pic:cNvPicPr/>
                  </pic:nvPicPr>
                  <pic:blipFill rotWithShape="1">
                    <a:blip r:embed="rId15"/>
                    <a:srcRect t="33315" b="17423"/>
                    <a:stretch/>
                  </pic:blipFill>
                  <pic:spPr bwMode="auto">
                    <a:xfrm>
                      <a:off x="0" y="0"/>
                      <a:ext cx="6767830" cy="84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4E0FC" w14:textId="00A51DA6" w:rsidR="00F608C1" w:rsidRDefault="00F608C1" w:rsidP="00F608C1">
      <w:pPr>
        <w:rPr>
          <w:rFonts w:ascii="Arial" w:hAnsi="Arial" w:cs="Arial"/>
        </w:rPr>
      </w:pPr>
    </w:p>
    <w:p w14:paraId="30E6F9B2" w14:textId="77777777" w:rsidR="00F608C1" w:rsidRDefault="00F608C1" w:rsidP="00F608C1">
      <w:pPr>
        <w:rPr>
          <w:rFonts w:ascii="Arial" w:hAnsi="Arial" w:cs="Arial"/>
        </w:rPr>
      </w:pPr>
    </w:p>
    <w:p w14:paraId="49DEE4A9" w14:textId="77777777" w:rsidR="008D7F4C" w:rsidRPr="00F608C1" w:rsidRDefault="008D7F4C" w:rsidP="00F608C1">
      <w:pPr>
        <w:rPr>
          <w:rFonts w:ascii="Arial" w:hAnsi="Arial" w:cs="Arial"/>
        </w:rPr>
      </w:pPr>
    </w:p>
    <w:p w14:paraId="009E4FFD" w14:textId="7F741B59" w:rsidR="00F608C1" w:rsidRDefault="00F608C1" w:rsidP="00F608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que hacemos </w:t>
      </w:r>
      <w:r w:rsidRPr="00F608C1">
        <w:rPr>
          <w:rFonts w:ascii="Arial" w:hAnsi="Arial" w:cs="Arial"/>
          <w:i/>
          <w:iCs/>
        </w:rPr>
        <w:t xml:space="preserve">step </w:t>
      </w:r>
      <w:proofErr w:type="spellStart"/>
      <w:r w:rsidRPr="00F608C1">
        <w:rPr>
          <w:rFonts w:ascii="Arial" w:hAnsi="Arial" w:cs="Arial"/>
          <w:i/>
          <w:iCs/>
        </w:rPr>
        <w:t>into</w:t>
      </w:r>
      <w:proofErr w:type="spellEnd"/>
      <w:r>
        <w:rPr>
          <w:rFonts w:ascii="Arial" w:hAnsi="Arial" w:cs="Arial"/>
        </w:rPr>
        <w:t xml:space="preserve"> en esta parte nos mandara al método de sonido de la rana.</w:t>
      </w:r>
    </w:p>
    <w:p w14:paraId="22E23C20" w14:textId="4A17961C" w:rsidR="00F608C1" w:rsidRDefault="00F608C1" w:rsidP="00F608C1">
      <w:pPr>
        <w:rPr>
          <w:rFonts w:ascii="Arial" w:hAnsi="Arial" w:cs="Arial"/>
        </w:rPr>
      </w:pPr>
      <w:r w:rsidRPr="00F608C1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7B9B0B03" wp14:editId="71664B0E">
            <wp:simplePos x="0" y="0"/>
            <wp:positionH relativeFrom="margin">
              <wp:posOffset>-64135</wp:posOffset>
            </wp:positionH>
            <wp:positionV relativeFrom="paragraph">
              <wp:posOffset>201930</wp:posOffset>
            </wp:positionV>
            <wp:extent cx="6858000" cy="759460"/>
            <wp:effectExtent l="0" t="0" r="0" b="2540"/>
            <wp:wrapTopAndBottom/>
            <wp:docPr id="2064089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89513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4"/>
                    <a:stretch/>
                  </pic:blipFill>
                  <pic:spPr bwMode="auto">
                    <a:xfrm>
                      <a:off x="0" y="0"/>
                      <a:ext cx="685800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0C263" w14:textId="05E69FD2" w:rsidR="00F608C1" w:rsidRDefault="00CC32F3" w:rsidP="00F608C1">
      <w:pPr>
        <w:rPr>
          <w:rFonts w:ascii="Arial" w:hAnsi="Arial" w:cs="Arial"/>
        </w:rPr>
      </w:pPr>
      <w:r w:rsidRPr="00683237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0E18C0ED" wp14:editId="7B8DE120">
            <wp:simplePos x="0" y="0"/>
            <wp:positionH relativeFrom="margin">
              <wp:align>right</wp:align>
            </wp:positionH>
            <wp:positionV relativeFrom="paragraph">
              <wp:posOffset>983755</wp:posOffset>
            </wp:positionV>
            <wp:extent cx="6816090" cy="1091565"/>
            <wp:effectExtent l="0" t="0" r="3810" b="0"/>
            <wp:wrapTopAndBottom/>
            <wp:docPr id="108612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4345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25" b="2522"/>
                    <a:stretch/>
                  </pic:blipFill>
                  <pic:spPr bwMode="auto">
                    <a:xfrm>
                      <a:off x="0" y="0"/>
                      <a:ext cx="681609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EAF16" w14:textId="2C423915" w:rsidR="00683237" w:rsidRDefault="00683237" w:rsidP="00F608C1">
      <w:pPr>
        <w:rPr>
          <w:rFonts w:ascii="Arial" w:hAnsi="Arial" w:cs="Arial"/>
        </w:rPr>
      </w:pPr>
    </w:p>
    <w:p w14:paraId="6AB43172" w14:textId="34502E5F" w:rsidR="00683237" w:rsidRDefault="008D7F4C" w:rsidP="00F608C1">
      <w:pPr>
        <w:rPr>
          <w:rFonts w:ascii="Arial" w:hAnsi="Arial" w:cs="Arial"/>
        </w:rPr>
      </w:pPr>
      <w:r w:rsidRPr="008D7F4C">
        <w:rPr>
          <w:rFonts w:ascii="Arial" w:hAnsi="Arial" w:cs="Arial"/>
        </w:rPr>
        <w:drawing>
          <wp:inline distT="0" distB="0" distL="0" distR="0" wp14:anchorId="030FB4AD" wp14:editId="55E4E2AE">
            <wp:extent cx="6767830" cy="553720"/>
            <wp:effectExtent l="0" t="0" r="0" b="0"/>
            <wp:docPr id="945415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5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93FB" w14:textId="77777777" w:rsidR="008D7F4C" w:rsidRDefault="008D7F4C" w:rsidP="00F608C1">
      <w:pPr>
        <w:rPr>
          <w:rFonts w:ascii="Arial" w:hAnsi="Arial" w:cs="Arial"/>
        </w:rPr>
      </w:pPr>
    </w:p>
    <w:p w14:paraId="7B52D931" w14:textId="77777777" w:rsidR="008D7F4C" w:rsidRDefault="008D7F4C" w:rsidP="00F608C1">
      <w:pPr>
        <w:rPr>
          <w:rFonts w:ascii="Arial" w:hAnsi="Arial" w:cs="Arial"/>
        </w:rPr>
      </w:pPr>
    </w:p>
    <w:p w14:paraId="5C7A48D5" w14:textId="77777777" w:rsidR="008D7F4C" w:rsidRDefault="008D7F4C" w:rsidP="00F608C1">
      <w:pPr>
        <w:rPr>
          <w:rFonts w:ascii="Arial" w:hAnsi="Arial" w:cs="Arial"/>
        </w:rPr>
      </w:pPr>
    </w:p>
    <w:p w14:paraId="3C735B7D" w14:textId="77777777" w:rsidR="008D7F4C" w:rsidRDefault="008D7F4C" w:rsidP="00F608C1">
      <w:pPr>
        <w:rPr>
          <w:rFonts w:ascii="Arial" w:hAnsi="Arial" w:cs="Arial"/>
        </w:rPr>
      </w:pPr>
    </w:p>
    <w:p w14:paraId="2A18EC50" w14:textId="77777777" w:rsidR="008D7F4C" w:rsidRDefault="008D7F4C" w:rsidP="00F608C1">
      <w:pPr>
        <w:rPr>
          <w:rFonts w:ascii="Arial" w:hAnsi="Arial" w:cs="Arial"/>
        </w:rPr>
      </w:pPr>
    </w:p>
    <w:p w14:paraId="45FAF111" w14:textId="16633B66" w:rsidR="00683237" w:rsidRDefault="00CC32F3" w:rsidP="00F608C1">
      <w:pPr>
        <w:rPr>
          <w:rFonts w:ascii="Arial" w:hAnsi="Arial" w:cs="Arial"/>
        </w:rPr>
      </w:pPr>
      <w:r>
        <w:rPr>
          <w:rFonts w:ascii="Arial" w:hAnsi="Arial" w:cs="Arial"/>
        </w:rPr>
        <w:t>Podemos ver que en este punto el animal ya imprimió el sonido.</w:t>
      </w:r>
    </w:p>
    <w:p w14:paraId="53EA2254" w14:textId="77EA7FD5" w:rsidR="00CC32F3" w:rsidRDefault="008D7F4C" w:rsidP="00F608C1">
      <w:pPr>
        <w:rPr>
          <w:rFonts w:ascii="Arial" w:hAnsi="Arial" w:cs="Arial"/>
        </w:rPr>
      </w:pPr>
      <w:r w:rsidRPr="00CC32F3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3D8C09C2" wp14:editId="50A75C2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276725" cy="933450"/>
            <wp:effectExtent l="0" t="0" r="9525" b="0"/>
            <wp:wrapTopAndBottom/>
            <wp:docPr id="707839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90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B0AAA" w14:textId="1972E919" w:rsidR="00683237" w:rsidRDefault="00683237" w:rsidP="00F608C1">
      <w:pPr>
        <w:rPr>
          <w:rFonts w:ascii="Arial" w:hAnsi="Arial" w:cs="Arial"/>
        </w:rPr>
      </w:pPr>
    </w:p>
    <w:p w14:paraId="47085981" w14:textId="6F61DDB9" w:rsidR="00F608C1" w:rsidRDefault="00F608C1" w:rsidP="00F608C1">
      <w:pPr>
        <w:rPr>
          <w:rFonts w:ascii="Arial" w:hAnsi="Arial" w:cs="Arial"/>
        </w:rPr>
      </w:pPr>
    </w:p>
    <w:p w14:paraId="0D70B33D" w14:textId="28D4CE8C" w:rsidR="005F773D" w:rsidRDefault="005F773D" w:rsidP="00F608C1">
      <w:pPr>
        <w:rPr>
          <w:rFonts w:ascii="Arial" w:hAnsi="Arial" w:cs="Arial"/>
        </w:rPr>
      </w:pPr>
      <w:r w:rsidRPr="005F773D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33E09471" wp14:editId="6F0108C1">
            <wp:simplePos x="0" y="0"/>
            <wp:positionH relativeFrom="margin">
              <wp:align>center</wp:align>
            </wp:positionH>
            <wp:positionV relativeFrom="paragraph">
              <wp:posOffset>390896</wp:posOffset>
            </wp:positionV>
            <wp:extent cx="6638306" cy="1388327"/>
            <wp:effectExtent l="0" t="0" r="0" b="2540"/>
            <wp:wrapTopAndBottom/>
            <wp:docPr id="65777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733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06" cy="138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8C1">
        <w:rPr>
          <w:rFonts w:ascii="Arial" w:hAnsi="Arial" w:cs="Arial"/>
        </w:rPr>
        <w:t xml:space="preserve">A continuación, y para finalizar esta parte hacemos avanzamos al </w:t>
      </w:r>
      <w:proofErr w:type="spellStart"/>
      <w:r w:rsidR="00F608C1" w:rsidRPr="00F608C1">
        <w:rPr>
          <w:rFonts w:ascii="Arial" w:hAnsi="Arial" w:cs="Arial"/>
          <w:i/>
          <w:iCs/>
        </w:rPr>
        <w:t>delete</w:t>
      </w:r>
      <w:proofErr w:type="spellEnd"/>
      <w:r w:rsidR="00F608C1">
        <w:rPr>
          <w:rFonts w:ascii="Arial" w:hAnsi="Arial" w:cs="Arial"/>
        </w:rPr>
        <w:t xml:space="preserve"> de la rana</w:t>
      </w:r>
      <w:r>
        <w:rPr>
          <w:rFonts w:ascii="Arial" w:hAnsi="Arial" w:cs="Arial"/>
        </w:rPr>
        <w:t>.</w:t>
      </w:r>
    </w:p>
    <w:p w14:paraId="72634E8B" w14:textId="4FCE8413" w:rsidR="00CC32F3" w:rsidRPr="00CC32F3" w:rsidRDefault="00CC32F3" w:rsidP="00CC32F3">
      <w:pPr>
        <w:rPr>
          <w:rFonts w:ascii="Arial" w:hAnsi="Arial" w:cs="Arial"/>
        </w:rPr>
      </w:pPr>
    </w:p>
    <w:p w14:paraId="57B7E5FC" w14:textId="67B89EA7" w:rsidR="00CC32F3" w:rsidRPr="00CC32F3" w:rsidRDefault="00CC32F3" w:rsidP="00CC32F3">
      <w:pPr>
        <w:rPr>
          <w:rFonts w:ascii="Arial" w:hAnsi="Arial" w:cs="Arial"/>
        </w:rPr>
      </w:pPr>
    </w:p>
    <w:p w14:paraId="7F03F4D7" w14:textId="4338B0F1" w:rsidR="00CC32F3" w:rsidRPr="00CC32F3" w:rsidRDefault="008D7F4C" w:rsidP="00CC32F3">
      <w:pPr>
        <w:rPr>
          <w:rFonts w:ascii="Arial" w:hAnsi="Arial" w:cs="Arial"/>
        </w:rPr>
      </w:pPr>
      <w:r w:rsidRPr="008D7F4C">
        <w:rPr>
          <w:rFonts w:ascii="Arial" w:hAnsi="Arial" w:cs="Arial"/>
        </w:rPr>
        <w:drawing>
          <wp:inline distT="0" distB="0" distL="0" distR="0" wp14:anchorId="70E8D40E" wp14:editId="53F96623">
            <wp:extent cx="6767830" cy="742315"/>
            <wp:effectExtent l="0" t="0" r="0" b="635"/>
            <wp:docPr id="1225519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9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E965" w14:textId="3A207782" w:rsidR="00CC32F3" w:rsidRPr="00CC32F3" w:rsidRDefault="00CC32F3" w:rsidP="00CC32F3">
      <w:pPr>
        <w:tabs>
          <w:tab w:val="left" w:pos="10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8BEA2F" w14:textId="77777777" w:rsidR="00CC32F3" w:rsidRPr="00CC32F3" w:rsidRDefault="00CC32F3" w:rsidP="00CC32F3">
      <w:pPr>
        <w:rPr>
          <w:rFonts w:ascii="Arial" w:hAnsi="Arial" w:cs="Arial"/>
        </w:rPr>
      </w:pPr>
    </w:p>
    <w:p w14:paraId="27D285BF" w14:textId="201EC3AF" w:rsidR="00CC32F3" w:rsidRDefault="008D7F4C" w:rsidP="00CC32F3">
      <w:pPr>
        <w:rPr>
          <w:rFonts w:ascii="Arial" w:hAnsi="Arial" w:cs="Arial"/>
        </w:rPr>
      </w:pPr>
      <w:r>
        <w:rPr>
          <w:rFonts w:ascii="Arial" w:hAnsi="Arial" w:cs="Arial"/>
        </w:rPr>
        <w:t>Prácticamente este es el proceso que recorre la creación, reproducción de sonido y eliminación de un objeto utilizando punteros.</w:t>
      </w:r>
    </w:p>
    <w:p w14:paraId="2EA0C8CE" w14:textId="77777777" w:rsidR="008D7F4C" w:rsidRDefault="008D7F4C" w:rsidP="00CC32F3">
      <w:pPr>
        <w:rPr>
          <w:rFonts w:ascii="Arial" w:hAnsi="Arial" w:cs="Arial"/>
        </w:rPr>
      </w:pPr>
    </w:p>
    <w:p w14:paraId="7C1E8278" w14:textId="77777777" w:rsidR="008D7F4C" w:rsidRPr="00CC32F3" w:rsidRDefault="008D7F4C" w:rsidP="00CC32F3">
      <w:pPr>
        <w:rPr>
          <w:rFonts w:ascii="Arial" w:hAnsi="Arial" w:cs="Arial"/>
        </w:rPr>
      </w:pPr>
    </w:p>
    <w:p w14:paraId="0AC359D3" w14:textId="2ABE97E7" w:rsidR="00CC32F3" w:rsidRDefault="008D7F4C" w:rsidP="00CC32F3">
      <w:pPr>
        <w:rPr>
          <w:rFonts w:ascii="Arial" w:hAnsi="Arial" w:cs="Arial"/>
        </w:rPr>
      </w:pPr>
      <w:r w:rsidRPr="008D7F4C">
        <w:rPr>
          <w:rFonts w:ascii="Arial" w:hAnsi="Arial" w:cs="Arial"/>
        </w:rPr>
        <w:drawing>
          <wp:inline distT="0" distB="0" distL="0" distR="0" wp14:anchorId="6CD63B27" wp14:editId="663A359B">
            <wp:extent cx="6767830" cy="1059815"/>
            <wp:effectExtent l="0" t="0" r="0" b="6985"/>
            <wp:docPr id="114333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741C" w14:textId="77777777" w:rsidR="008D7F4C" w:rsidRDefault="008D7F4C" w:rsidP="00CC32F3">
      <w:pPr>
        <w:rPr>
          <w:rFonts w:ascii="Arial" w:hAnsi="Arial" w:cs="Arial"/>
        </w:rPr>
      </w:pPr>
    </w:p>
    <w:p w14:paraId="4346C12D" w14:textId="17AC38B5" w:rsidR="008D7F4C" w:rsidRPr="00CC32F3" w:rsidRDefault="008D7F4C" w:rsidP="00CC32F3">
      <w:pPr>
        <w:rPr>
          <w:rFonts w:ascii="Arial" w:hAnsi="Arial" w:cs="Arial"/>
        </w:rPr>
      </w:pPr>
      <w:r>
        <w:rPr>
          <w:rFonts w:ascii="Arial" w:hAnsi="Arial" w:cs="Arial"/>
        </w:rPr>
        <w:t>También podemos percatarnos que si se crea un objeto de forma tradicional no saldrá el mismo proceso que si se crea con punteros.</w:t>
      </w:r>
    </w:p>
    <w:p w14:paraId="244A6DAF" w14:textId="77777777" w:rsidR="00CC32F3" w:rsidRPr="00CC32F3" w:rsidRDefault="00CC32F3" w:rsidP="00CC32F3">
      <w:pPr>
        <w:rPr>
          <w:rFonts w:ascii="Arial" w:hAnsi="Arial" w:cs="Arial"/>
        </w:rPr>
      </w:pPr>
    </w:p>
    <w:p w14:paraId="06B62AF4" w14:textId="77777777" w:rsidR="00CC32F3" w:rsidRPr="00CC32F3" w:rsidRDefault="00CC32F3" w:rsidP="00CC32F3">
      <w:pPr>
        <w:rPr>
          <w:rFonts w:ascii="Arial" w:hAnsi="Arial" w:cs="Arial"/>
        </w:rPr>
      </w:pPr>
    </w:p>
    <w:p w14:paraId="65628FB2" w14:textId="77777777" w:rsidR="00CC32F3" w:rsidRPr="00CC32F3" w:rsidRDefault="00CC32F3" w:rsidP="00CC32F3">
      <w:pPr>
        <w:rPr>
          <w:rFonts w:ascii="Arial" w:hAnsi="Arial" w:cs="Arial"/>
        </w:rPr>
      </w:pPr>
    </w:p>
    <w:p w14:paraId="68FB5181" w14:textId="77777777" w:rsidR="00CC32F3" w:rsidRPr="00CC32F3" w:rsidRDefault="00CC32F3" w:rsidP="00CC32F3">
      <w:pPr>
        <w:rPr>
          <w:rFonts w:ascii="Arial" w:hAnsi="Arial" w:cs="Arial"/>
        </w:rPr>
      </w:pPr>
    </w:p>
    <w:sectPr w:rsidR="00CC32F3" w:rsidRPr="00CC32F3" w:rsidSect="00911F41">
      <w:footerReference w:type="even" r:id="rId23"/>
      <w:footerReference w:type="default" r:id="rId2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74BF6" w14:textId="77777777" w:rsidR="00911F41" w:rsidRDefault="00911F41" w:rsidP="001205A1">
      <w:r>
        <w:separator/>
      </w:r>
    </w:p>
  </w:endnote>
  <w:endnote w:type="continuationSeparator" w:id="0">
    <w:p w14:paraId="12E922FF" w14:textId="77777777" w:rsidR="00911F41" w:rsidRDefault="00911F4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77D4013A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B40145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6E2AF0FA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p w14:paraId="72E28EF2" w14:textId="36405431" w:rsidR="001205A1" w:rsidRPr="009C0554" w:rsidRDefault="009C0554">
    <w:pPr>
      <w:pStyle w:val="Piedepgina"/>
      <w:rPr>
        <w:rFonts w:ascii="Arial" w:hAnsi="Arial" w:cs="Arial"/>
        <w:b w:val="0"/>
        <w:bCs/>
        <w:noProof/>
        <w:lang w:val="es-MX"/>
      </w:rPr>
    </w:pPr>
    <w:r w:rsidRPr="009C0554">
      <w:rPr>
        <w:rFonts w:ascii="Arial" w:hAnsi="Arial" w:cs="Arial"/>
        <w:b w:val="0"/>
        <w:bCs/>
        <w:noProof/>
        <w:lang w:val="es-MX"/>
      </w:rPr>
      <w:t>El Señor del Polimorfismo: Los Dos Punteros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B7AA" w14:textId="77777777" w:rsidR="00911F41" w:rsidRDefault="00911F41" w:rsidP="001205A1">
      <w:r>
        <w:separator/>
      </w:r>
    </w:p>
  </w:footnote>
  <w:footnote w:type="continuationSeparator" w:id="0">
    <w:p w14:paraId="241E6899" w14:textId="77777777" w:rsidR="00911F41" w:rsidRDefault="00911F4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1C7"/>
    <w:multiLevelType w:val="hybridMultilevel"/>
    <w:tmpl w:val="5300BA2E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BC0928"/>
    <w:multiLevelType w:val="hybridMultilevel"/>
    <w:tmpl w:val="CCBCC866"/>
    <w:lvl w:ilvl="0" w:tplc="25B4E6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43257"/>
    <w:multiLevelType w:val="hybridMultilevel"/>
    <w:tmpl w:val="0E5E991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404F"/>
    <w:multiLevelType w:val="hybridMultilevel"/>
    <w:tmpl w:val="BF1ACD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A13C4"/>
    <w:multiLevelType w:val="hybridMultilevel"/>
    <w:tmpl w:val="410822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1634A"/>
    <w:multiLevelType w:val="hybridMultilevel"/>
    <w:tmpl w:val="58D43DBC"/>
    <w:lvl w:ilvl="0" w:tplc="A1B41F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A77DC"/>
    <w:multiLevelType w:val="hybridMultilevel"/>
    <w:tmpl w:val="984AF422"/>
    <w:lvl w:ilvl="0" w:tplc="67DC0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3089E"/>
    <w:multiLevelType w:val="hybridMultilevel"/>
    <w:tmpl w:val="63BCC34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7476BD"/>
    <w:multiLevelType w:val="hybridMultilevel"/>
    <w:tmpl w:val="223A730C"/>
    <w:lvl w:ilvl="0" w:tplc="A1B41FE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5F91811"/>
    <w:multiLevelType w:val="hybridMultilevel"/>
    <w:tmpl w:val="2BA47DE2"/>
    <w:lvl w:ilvl="0" w:tplc="E1B8DC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40AF8"/>
    <w:multiLevelType w:val="hybridMultilevel"/>
    <w:tmpl w:val="FE5008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21052F"/>
    <w:multiLevelType w:val="hybridMultilevel"/>
    <w:tmpl w:val="67CC563A"/>
    <w:lvl w:ilvl="0" w:tplc="84E0F8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31EDD"/>
    <w:multiLevelType w:val="hybridMultilevel"/>
    <w:tmpl w:val="89A4C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01B4F"/>
    <w:multiLevelType w:val="hybridMultilevel"/>
    <w:tmpl w:val="3C98E90A"/>
    <w:lvl w:ilvl="0" w:tplc="CD5E1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01C61"/>
    <w:multiLevelType w:val="hybridMultilevel"/>
    <w:tmpl w:val="F6049D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5F21CE"/>
    <w:multiLevelType w:val="hybridMultilevel"/>
    <w:tmpl w:val="14EE5230"/>
    <w:lvl w:ilvl="0" w:tplc="947C0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EF4C6F"/>
    <w:multiLevelType w:val="hybridMultilevel"/>
    <w:tmpl w:val="7994B6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6000E"/>
    <w:multiLevelType w:val="multilevel"/>
    <w:tmpl w:val="AEE2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468785713">
    <w:abstractNumId w:val="0"/>
  </w:num>
  <w:num w:numId="2" w16cid:durableId="856964274">
    <w:abstractNumId w:val="7"/>
  </w:num>
  <w:num w:numId="3" w16cid:durableId="1937667232">
    <w:abstractNumId w:val="16"/>
  </w:num>
  <w:num w:numId="4" w16cid:durableId="229271645">
    <w:abstractNumId w:val="1"/>
  </w:num>
  <w:num w:numId="5" w16cid:durableId="1674843618">
    <w:abstractNumId w:val="10"/>
  </w:num>
  <w:num w:numId="6" w16cid:durableId="276647880">
    <w:abstractNumId w:val="13"/>
  </w:num>
  <w:num w:numId="7" w16cid:durableId="2029941249">
    <w:abstractNumId w:val="12"/>
  </w:num>
  <w:num w:numId="8" w16cid:durableId="1420060155">
    <w:abstractNumId w:val="2"/>
  </w:num>
  <w:num w:numId="9" w16cid:durableId="1427077068">
    <w:abstractNumId w:val="5"/>
  </w:num>
  <w:num w:numId="10" w16cid:durableId="1486896930">
    <w:abstractNumId w:val="9"/>
  </w:num>
  <w:num w:numId="11" w16cid:durableId="1736583064">
    <w:abstractNumId w:val="8"/>
  </w:num>
  <w:num w:numId="12" w16cid:durableId="1256789813">
    <w:abstractNumId w:val="11"/>
  </w:num>
  <w:num w:numId="13" w16cid:durableId="1265652308">
    <w:abstractNumId w:val="6"/>
  </w:num>
  <w:num w:numId="14" w16cid:durableId="1444611352">
    <w:abstractNumId w:val="3"/>
  </w:num>
  <w:num w:numId="15" w16cid:durableId="1528834490">
    <w:abstractNumId w:val="17"/>
  </w:num>
  <w:num w:numId="16" w16cid:durableId="2020889237">
    <w:abstractNumId w:val="14"/>
  </w:num>
  <w:num w:numId="17" w16cid:durableId="144975702">
    <w:abstractNumId w:val="15"/>
  </w:num>
  <w:num w:numId="18" w16cid:durableId="1541624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C5"/>
    <w:rsid w:val="00004837"/>
    <w:rsid w:val="00040120"/>
    <w:rsid w:val="00047140"/>
    <w:rsid w:val="000552D2"/>
    <w:rsid w:val="00080CFF"/>
    <w:rsid w:val="000B7483"/>
    <w:rsid w:val="000C4ED1"/>
    <w:rsid w:val="000D3FE6"/>
    <w:rsid w:val="001168D4"/>
    <w:rsid w:val="001205A1"/>
    <w:rsid w:val="00156297"/>
    <w:rsid w:val="00161B0F"/>
    <w:rsid w:val="00185FD6"/>
    <w:rsid w:val="001D6FB6"/>
    <w:rsid w:val="001E1A50"/>
    <w:rsid w:val="002406E5"/>
    <w:rsid w:val="002560A5"/>
    <w:rsid w:val="00272438"/>
    <w:rsid w:val="00274865"/>
    <w:rsid w:val="002877E8"/>
    <w:rsid w:val="002B0D15"/>
    <w:rsid w:val="002B34A0"/>
    <w:rsid w:val="002E7C4E"/>
    <w:rsid w:val="002F0192"/>
    <w:rsid w:val="0031055C"/>
    <w:rsid w:val="0031418A"/>
    <w:rsid w:val="00371EE1"/>
    <w:rsid w:val="003820D3"/>
    <w:rsid w:val="003A798E"/>
    <w:rsid w:val="003B7F05"/>
    <w:rsid w:val="003C1D60"/>
    <w:rsid w:val="00425A99"/>
    <w:rsid w:val="00437013"/>
    <w:rsid w:val="004672E2"/>
    <w:rsid w:val="00467508"/>
    <w:rsid w:val="0049240B"/>
    <w:rsid w:val="004A203B"/>
    <w:rsid w:val="004D09B0"/>
    <w:rsid w:val="00500475"/>
    <w:rsid w:val="005328D6"/>
    <w:rsid w:val="00532B33"/>
    <w:rsid w:val="005337D8"/>
    <w:rsid w:val="00536EDC"/>
    <w:rsid w:val="00544435"/>
    <w:rsid w:val="00553253"/>
    <w:rsid w:val="005627D6"/>
    <w:rsid w:val="005844C4"/>
    <w:rsid w:val="005863D7"/>
    <w:rsid w:val="005C5AB3"/>
    <w:rsid w:val="005D4B6F"/>
    <w:rsid w:val="005E6B25"/>
    <w:rsid w:val="005F4F46"/>
    <w:rsid w:val="005F773D"/>
    <w:rsid w:val="006038E9"/>
    <w:rsid w:val="006054FC"/>
    <w:rsid w:val="006323D5"/>
    <w:rsid w:val="00645C93"/>
    <w:rsid w:val="00653917"/>
    <w:rsid w:val="00683237"/>
    <w:rsid w:val="00684B1D"/>
    <w:rsid w:val="006908FD"/>
    <w:rsid w:val="006C60E6"/>
    <w:rsid w:val="006D4179"/>
    <w:rsid w:val="006E702F"/>
    <w:rsid w:val="00707939"/>
    <w:rsid w:val="007159CA"/>
    <w:rsid w:val="007A704E"/>
    <w:rsid w:val="007B0740"/>
    <w:rsid w:val="007C1BAB"/>
    <w:rsid w:val="007C1D93"/>
    <w:rsid w:val="007E3E20"/>
    <w:rsid w:val="007F2BD0"/>
    <w:rsid w:val="007F45CB"/>
    <w:rsid w:val="008030F0"/>
    <w:rsid w:val="00811E99"/>
    <w:rsid w:val="00844897"/>
    <w:rsid w:val="008611BD"/>
    <w:rsid w:val="00862C26"/>
    <w:rsid w:val="008708A6"/>
    <w:rsid w:val="008A01B3"/>
    <w:rsid w:val="008D7F4C"/>
    <w:rsid w:val="008F6DC2"/>
    <w:rsid w:val="00911F41"/>
    <w:rsid w:val="00983C52"/>
    <w:rsid w:val="009A62A9"/>
    <w:rsid w:val="009B5247"/>
    <w:rsid w:val="009B7D00"/>
    <w:rsid w:val="009C0554"/>
    <w:rsid w:val="009F2354"/>
    <w:rsid w:val="009F6477"/>
    <w:rsid w:val="00A15CF7"/>
    <w:rsid w:val="00A23115"/>
    <w:rsid w:val="00A24793"/>
    <w:rsid w:val="00A31A5B"/>
    <w:rsid w:val="00A60089"/>
    <w:rsid w:val="00A656FF"/>
    <w:rsid w:val="00A67B1F"/>
    <w:rsid w:val="00A81248"/>
    <w:rsid w:val="00A84125"/>
    <w:rsid w:val="00A96C68"/>
    <w:rsid w:val="00AC456E"/>
    <w:rsid w:val="00AE1DBB"/>
    <w:rsid w:val="00B7084F"/>
    <w:rsid w:val="00BC2643"/>
    <w:rsid w:val="00BE2014"/>
    <w:rsid w:val="00C20534"/>
    <w:rsid w:val="00C46A35"/>
    <w:rsid w:val="00C52122"/>
    <w:rsid w:val="00C66528"/>
    <w:rsid w:val="00C673F6"/>
    <w:rsid w:val="00C915F0"/>
    <w:rsid w:val="00CA1E3B"/>
    <w:rsid w:val="00CC32F3"/>
    <w:rsid w:val="00CC6BC5"/>
    <w:rsid w:val="00CF4DE0"/>
    <w:rsid w:val="00D05EA3"/>
    <w:rsid w:val="00D13FEC"/>
    <w:rsid w:val="00D467F9"/>
    <w:rsid w:val="00D75932"/>
    <w:rsid w:val="00D97671"/>
    <w:rsid w:val="00DD06C5"/>
    <w:rsid w:val="00DF6D2D"/>
    <w:rsid w:val="00E005A7"/>
    <w:rsid w:val="00E147A9"/>
    <w:rsid w:val="00E223A6"/>
    <w:rsid w:val="00E57638"/>
    <w:rsid w:val="00E839F1"/>
    <w:rsid w:val="00E87E0B"/>
    <w:rsid w:val="00ED134F"/>
    <w:rsid w:val="00ED7582"/>
    <w:rsid w:val="00EE0103"/>
    <w:rsid w:val="00EE62D7"/>
    <w:rsid w:val="00F04E35"/>
    <w:rsid w:val="00F17096"/>
    <w:rsid w:val="00F1797C"/>
    <w:rsid w:val="00F2217B"/>
    <w:rsid w:val="00F320BD"/>
    <w:rsid w:val="00F52362"/>
    <w:rsid w:val="00F608C1"/>
    <w:rsid w:val="00F63DD8"/>
    <w:rsid w:val="00F72221"/>
    <w:rsid w:val="00F95A2D"/>
    <w:rsid w:val="00FA2B24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382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C6B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rsid w:val="003141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1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7B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35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30159291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538617408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119839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2385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  <w:divsChild>
                            <w:div w:id="17281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</w:div>
                            <w:div w:id="323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5100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7291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05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</w:div>
        <w:div w:id="1032342705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1820565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133866395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</w:divsChild>
    </w:div>
    <w:div w:id="904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7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</w:div>
        <w:div w:id="1218514029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7449145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105347964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</w:divsChild>
    </w:div>
    <w:div w:id="1241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51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1643065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402921490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442576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3497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  <w:divsChild>
                            <w:div w:id="3599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</w:div>
                            <w:div w:id="3246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58723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2919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63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</w:div>
        <w:div w:id="142233405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72380618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51657922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</w:divsChild>
    </w:div>
    <w:div w:id="2141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ROG\AppData\Roaming\Microsoft\Templates\Informe%20escolar%20atractivo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0</TotalTime>
  <Pages>4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2024-05-01T18:01:00Z</dcterms:created>
  <dcterms:modified xsi:type="dcterms:W3CDTF">2024-05-01T18:08:00Z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